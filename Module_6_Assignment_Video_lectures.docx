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5E" w:rsidRDefault="00A1375E" w:rsidP="00A1375E">
      <w:pPr>
        <w:rPr>
          <w:rFonts w:ascii="Times New Roman" w:hAnsi="Times New Roman" w:cs="Times New Roman"/>
          <w:b/>
          <w:sz w:val="44"/>
          <w:szCs w:val="44"/>
        </w:rPr>
      </w:pPr>
      <w:r w:rsidRPr="00A1375E">
        <w:rPr>
          <w:b/>
        </w:rPr>
        <w:t xml:space="preserve">                                                                    </w:t>
      </w:r>
      <w:r w:rsidRPr="00A1375E">
        <w:rPr>
          <w:rFonts w:ascii="Times New Roman" w:hAnsi="Times New Roman" w:cs="Times New Roman"/>
          <w:b/>
          <w:sz w:val="44"/>
          <w:szCs w:val="44"/>
        </w:rPr>
        <w:t xml:space="preserve">Module </w:t>
      </w:r>
      <w:r w:rsidR="00F63D19">
        <w:rPr>
          <w:rFonts w:ascii="Times New Roman" w:hAnsi="Times New Roman" w:cs="Times New Roman"/>
          <w:b/>
          <w:sz w:val="44"/>
          <w:szCs w:val="44"/>
        </w:rPr>
        <w:t>6</w:t>
      </w:r>
    </w:p>
    <w:p w:rsidR="00A1375E" w:rsidRDefault="00A1375E" w:rsidP="00A1375E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Study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Material  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Video)</w:t>
      </w:r>
    </w:p>
    <w:p w:rsidR="00A1375E" w:rsidRDefault="00A1375E" w:rsidP="00A1375E">
      <w:pPr>
        <w:rPr>
          <w:rFonts w:ascii="Times New Roman" w:hAnsi="Times New Roman" w:cs="Times New Roman"/>
          <w:b/>
          <w:sz w:val="44"/>
          <w:szCs w:val="44"/>
        </w:rPr>
      </w:pPr>
    </w:p>
    <w:p w:rsidR="00A1375E" w:rsidRDefault="00A1375E" w:rsidP="00A13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Z transform </w:t>
      </w:r>
    </w:p>
    <w:p w:rsidR="00A1375E" w:rsidRDefault="00A1375E" w:rsidP="00A1375E">
      <w:pPr>
        <w:pStyle w:val="ListParagraph"/>
      </w:pPr>
      <w:r>
        <w:rPr>
          <w:rFonts w:ascii="Times New Roman" w:hAnsi="Times New Roman" w:cs="Times New Roman"/>
          <w:b/>
          <w:sz w:val="44"/>
          <w:szCs w:val="44"/>
        </w:rPr>
        <w:t xml:space="preserve">Link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 xml:space="preserve">-  </w:t>
      </w:r>
      <w:proofErr w:type="gramEnd"/>
      <w:r>
        <w:fldChar w:fldCharType="begin"/>
      </w:r>
      <w:r>
        <w:instrText xml:space="preserve"> HYPERLINK "https://www.youtube.com/watch?v=4lZ0aQAcvLY&amp;t=464s" </w:instrText>
      </w:r>
      <w:r>
        <w:fldChar w:fldCharType="separate"/>
      </w:r>
      <w:r>
        <w:rPr>
          <w:rStyle w:val="Hyperlink"/>
        </w:rPr>
        <w:t>https://www.youtube.com/watch?v=4lZ0aQAcvLY&amp;t=464s</w:t>
      </w:r>
      <w:r>
        <w:fldChar w:fldCharType="end"/>
      </w:r>
    </w:p>
    <w:p w:rsidR="00A1375E" w:rsidRPr="00A1375E" w:rsidRDefault="00A1375E" w:rsidP="00A13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Inverse Z transform using Partial fraction </w:t>
      </w:r>
    </w:p>
    <w:p w:rsidR="00A1375E" w:rsidRDefault="00F63D19" w:rsidP="00A1375E">
      <w:pPr>
        <w:pStyle w:val="ListParagraph"/>
      </w:pPr>
      <w:hyperlink r:id="rId5" w:history="1">
        <w:r w:rsidR="00A1375E">
          <w:rPr>
            <w:rStyle w:val="Hyperlink"/>
          </w:rPr>
          <w:t>https://www.youtube.com/watch?v=QFBFHIA74KE&amp;t=20s</w:t>
        </w:r>
      </w:hyperlink>
    </w:p>
    <w:p w:rsidR="00A1375E" w:rsidRPr="00A1375E" w:rsidRDefault="00A1375E" w:rsidP="00A13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t xml:space="preserve">  </w:t>
      </w:r>
      <w:r>
        <w:rPr>
          <w:rFonts w:ascii="Times New Roman" w:hAnsi="Times New Roman" w:cs="Times New Roman"/>
          <w:sz w:val="44"/>
          <w:szCs w:val="44"/>
        </w:rPr>
        <w:t>Inverse Z transform using convolution theorem</w:t>
      </w:r>
    </w:p>
    <w:p w:rsidR="00A1375E" w:rsidRDefault="00F63D19" w:rsidP="00A1375E">
      <w:pPr>
        <w:pStyle w:val="ListParagraph"/>
      </w:pPr>
      <w:hyperlink r:id="rId6" w:history="1">
        <w:r w:rsidR="00A1375E">
          <w:rPr>
            <w:rStyle w:val="Hyperlink"/>
          </w:rPr>
          <w:t>https://www.youtube.com/watch?v=a7kirH7jtig&amp;t=4s</w:t>
        </w:r>
      </w:hyperlink>
    </w:p>
    <w:p w:rsidR="00A1375E" w:rsidRDefault="00A1375E" w:rsidP="00A1375E">
      <w:pPr>
        <w:pStyle w:val="ListParagraph"/>
      </w:pPr>
    </w:p>
    <w:p w:rsidR="00A1375E" w:rsidRDefault="00A1375E" w:rsidP="00A1375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5F6368"/>
          <w:sz w:val="21"/>
          <w:szCs w:val="21"/>
          <w:bdr w:val="none" w:sz="0" w:space="0" w:color="auto" w:frame="1"/>
          <w:shd w:val="clear" w:color="auto" w:fill="FFFFFF"/>
        </w:rPr>
        <w:t>B S Grewal higher engineering mathematics</w:t>
      </w:r>
    </w:p>
    <w:p w:rsidR="00A1375E" w:rsidRPr="00A1375E" w:rsidRDefault="00A1375E" w:rsidP="00A1375E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p w:rsidR="00A1375E" w:rsidRDefault="00A1375E" w:rsidP="00A1375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Practices problems Based on Module 6.</w:t>
      </w:r>
    </w:p>
    <w:p w:rsidR="00A1375E" w:rsidRDefault="00A1375E" w:rsidP="00A1375E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A1375E" w:rsidRPr="00DB5DD6" w:rsidRDefault="00A1375E" w:rsidP="00A1375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DD6">
        <w:rPr>
          <w:rFonts w:ascii="Times New Roman" w:hAnsi="Times New Roman" w:cs="Times New Roman"/>
          <w:sz w:val="28"/>
          <w:szCs w:val="28"/>
        </w:rPr>
        <w:t xml:space="preserve">Find  Z transform of the following:    </w:t>
      </w:r>
    </w:p>
    <w:p w:rsidR="00A1375E" w:rsidRDefault="00A1375E" w:rsidP="00A1375E">
      <w:pPr>
        <w:jc w:val="both"/>
        <w:rPr>
          <w:rFonts w:ascii="Times New Roman" w:hAnsi="Times New Roman" w:cs="Times New Roman"/>
          <w:sz w:val="28"/>
          <w:szCs w:val="28"/>
        </w:rPr>
      </w:pPr>
      <w:r w:rsidRPr="00DB5DD6">
        <w:rPr>
          <w:rFonts w:ascii="Times New Roman" w:hAnsi="Times New Roman" w:cs="Times New Roman"/>
          <w:sz w:val="28"/>
          <w:szCs w:val="28"/>
        </w:rPr>
        <w:t xml:space="preserve">           (</w:t>
      </w:r>
      <w:proofErr w:type="spellStart"/>
      <w:r w:rsidRPr="00DB5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DD6">
        <w:rPr>
          <w:rFonts w:ascii="Times New Roman" w:hAnsi="Times New Roman" w:cs="Times New Roman"/>
          <w:sz w:val="28"/>
          <w:szCs w:val="28"/>
        </w:rPr>
        <w:t>)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(</w:t>
      </w:r>
      <w:proofErr w:type="gramStart"/>
      <w:r w:rsidRPr="00DB5DD6">
        <w:rPr>
          <w:rFonts w:ascii="Times New Roman" w:hAnsi="Times New Roman" w:cs="Times New Roman"/>
          <w:sz w:val="28"/>
          <w:szCs w:val="28"/>
        </w:rPr>
        <w:t>ii</w:t>
      </w:r>
      <w:proofErr w:type="gramEnd"/>
      <w:r w:rsidRPr="00DB5DD6">
        <w:rPr>
          <w:rFonts w:ascii="Times New Roman" w:hAnsi="Times New Roman" w:cs="Times New Roman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(iii)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   (iv) 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bn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Times New Roman" w:cs="Times New Roman"/>
            <w:sz w:val="28"/>
            <w:szCs w:val="28"/>
          </w:rPr>
          <m:t xml:space="preserve">  </m:t>
        </m:r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(v)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n-</m:t>
        </m:r>
        <m:r>
          <w:rPr>
            <w:rFonts w:ascii="Cambria Math" w:hAnsi="Times New Roman" w:cs="Times New Roman"/>
            <w:sz w:val="28"/>
            <w:szCs w:val="28"/>
          </w:rPr>
          <m:t>1)</m:t>
        </m:r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     (vi)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</m:oMath>
      <w:r w:rsidRPr="00DB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B5DD6">
        <w:rPr>
          <w:rFonts w:ascii="Times New Roman" w:hAnsi="Times New Roman" w:cs="Times New Roman"/>
          <w:sz w:val="28"/>
          <w:szCs w:val="28"/>
        </w:rPr>
        <w:t xml:space="preserve">(vii)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n-</m:t>
        </m:r>
        <m:r>
          <w:rPr>
            <w:rFonts w:ascii="Cambria Math" w:hAnsi="Times New Roman" w:cs="Times New Roman"/>
            <w:sz w:val="28"/>
            <w:szCs w:val="28"/>
          </w:rPr>
          <m:t>2)</m:t>
        </m:r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  (viii)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sinh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d>
          </m:e>
        </m:func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ix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DB5DD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nπ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</w:p>
    <w:p w:rsidR="00A1375E" w:rsidRPr="00DB5DD6" w:rsidRDefault="00A1375E" w:rsidP="00A137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75E" w:rsidRPr="00DB5DD6" w:rsidRDefault="00A1375E" w:rsidP="00A1375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DB5DD6">
        <w:rPr>
          <w:rFonts w:ascii="Times New Roman" w:hAnsi="Times New Roman" w:cs="Times New Roman"/>
          <w:sz w:val="28"/>
          <w:szCs w:val="28"/>
        </w:rPr>
        <w:t xml:space="preserve">ind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</m:sSup>
      </m:oMath>
      <w:r w:rsidRPr="00DB5DD6">
        <w:rPr>
          <w:rFonts w:ascii="Times New Roman" w:hAnsi="Times New Roman" w:cs="Times New Roman"/>
          <w:sz w:val="28"/>
          <w:szCs w:val="28"/>
        </w:rPr>
        <w:t xml:space="preserve"> of the following by Partial fraction method:</w:t>
      </w:r>
    </w:p>
    <w:p w:rsidR="00A1375E" w:rsidRDefault="00A1375E" w:rsidP="00A137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)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z-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2)</m:t>
            </m:r>
          </m:den>
        </m:f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     (ii)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-z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+2)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1)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       (</w:t>
      </w:r>
      <w:proofErr w:type="gramStart"/>
      <w:r w:rsidRPr="00DB5DD6">
        <w:rPr>
          <w:rFonts w:ascii="Times New Roman" w:hAnsi="Times New Roman" w:cs="Times New Roman"/>
          <w:sz w:val="28"/>
          <w:szCs w:val="28"/>
        </w:rPr>
        <w:t>iii</w:t>
      </w:r>
      <w:proofErr w:type="gramEnd"/>
      <w:r w:rsidRPr="00DB5DD6">
        <w:rPr>
          <w:rFonts w:ascii="Times New Roman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+5</m:t>
            </m:r>
          </m:den>
        </m:f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       (iv)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+4)</m:t>
            </m:r>
          </m:den>
        </m:f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    (v)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+4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+3</m:t>
            </m:r>
          </m:den>
        </m:f>
      </m:oMath>
      <w:r w:rsidRPr="00DB5DD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B5DD6">
        <w:rPr>
          <w:rFonts w:ascii="Times New Roman" w:hAnsi="Times New Roman" w:cs="Times New Roman"/>
          <w:sz w:val="28"/>
          <w:szCs w:val="28"/>
        </w:rPr>
        <w:t xml:space="preserve">(vi)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z-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2)</m:t>
            </m:r>
          </m:den>
        </m:f>
      </m:oMath>
      <w:r w:rsidRPr="00DB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B5DD6">
        <w:rPr>
          <w:rFonts w:ascii="Times New Roman" w:hAnsi="Times New Roman" w:cs="Times New Roman"/>
          <w:sz w:val="28"/>
          <w:szCs w:val="28"/>
        </w:rPr>
        <w:t xml:space="preserve"> (vii)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+7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+10</m:t>
            </m:r>
          </m:den>
        </m:f>
      </m:oMath>
      <w:r w:rsidRPr="00DB5DD6">
        <w:rPr>
          <w:rFonts w:ascii="Times New Roman" w:hAnsi="Times New Roman" w:cs="Times New Roman"/>
          <w:sz w:val="28"/>
          <w:szCs w:val="28"/>
        </w:rPr>
        <w:t xml:space="preserve">                 (viii)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z-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den>
        </m:f>
      </m:oMath>
    </w:p>
    <w:p w:rsidR="00A1375E" w:rsidRPr="00DB5DD6" w:rsidRDefault="00A1375E" w:rsidP="00A137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1375E" w:rsidRPr="00DB5DD6" w:rsidRDefault="00A1375E" w:rsidP="00A1375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DD6">
        <w:rPr>
          <w:rFonts w:ascii="Times New Roman" w:hAnsi="Times New Roman" w:cs="Times New Roman"/>
          <w:sz w:val="28"/>
          <w:szCs w:val="28"/>
        </w:rPr>
        <w:t xml:space="preserve">Find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</m:sSup>
      </m:oMath>
      <w:r w:rsidRPr="00DB5DD6">
        <w:rPr>
          <w:rFonts w:ascii="Times New Roman" w:hAnsi="Times New Roman" w:cs="Times New Roman"/>
          <w:sz w:val="28"/>
          <w:szCs w:val="28"/>
        </w:rPr>
        <w:t xml:space="preserve"> of the following using convolution theorem:</w:t>
      </w:r>
    </w:p>
    <w:p w:rsidR="00A1375E" w:rsidRPr="00DB5DD6" w:rsidRDefault="00F63D19" w:rsidP="00A1375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z-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3)</m:t>
            </m:r>
          </m:den>
        </m:f>
      </m:oMath>
      <w:r w:rsidR="00A1375E" w:rsidRPr="00DB5DD6">
        <w:rPr>
          <w:rFonts w:ascii="Times New Roman" w:hAnsi="Times New Roman" w:cs="Times New Roman"/>
          <w:sz w:val="28"/>
          <w:szCs w:val="28"/>
        </w:rPr>
        <w:t xml:space="preserve">         (ii)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z-a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="00A1375E" w:rsidRPr="00DB5DD6">
        <w:rPr>
          <w:rFonts w:ascii="Times New Roman" w:hAnsi="Times New Roman" w:cs="Times New Roman"/>
          <w:sz w:val="28"/>
          <w:szCs w:val="28"/>
        </w:rPr>
        <w:t xml:space="preserve">           (iii)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  <w:r w:rsidR="00A1375E" w:rsidRPr="00DB5DD6">
        <w:rPr>
          <w:rFonts w:ascii="Times New Roman" w:hAnsi="Times New Roman" w:cs="Times New Roman"/>
          <w:sz w:val="28"/>
          <w:szCs w:val="28"/>
        </w:rPr>
        <w:t xml:space="preserve">  (iv)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(4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+1)</m:t>
            </m:r>
          </m:den>
        </m:f>
      </m:oMath>
    </w:p>
    <w:p w:rsidR="00A1375E" w:rsidRPr="00D020CF" w:rsidRDefault="00A1375E" w:rsidP="00A1375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Evaluate </w:t>
      </w:r>
      <w:r w:rsidRPr="00536AD6">
        <w:rPr>
          <w:rFonts w:ascii="Times New Roman" w:hAnsi="Times New Roman" w:cs="Times New Roman"/>
          <w:position w:val="-32"/>
          <w:sz w:val="28"/>
          <w:szCs w:val="28"/>
        </w:rPr>
        <w:object w:dxaOrig="193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8.25pt" o:ole="">
            <v:imagedata r:id="rId7" o:title=""/>
          </v:shape>
          <o:OLEObject Type="Embed" ProgID="Equation.3" ShapeID="_x0000_i1025" DrawAspect="Content" ObjectID="_1647509751" r:id="rId8"/>
        </w:object>
      </w:r>
    </w:p>
    <w:p w:rsidR="00A1375E" w:rsidRPr="00A1375E" w:rsidRDefault="00A1375E" w:rsidP="00A1375E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sectPr w:rsidR="00A1375E" w:rsidRPr="00A1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23E6"/>
    <w:multiLevelType w:val="hybridMultilevel"/>
    <w:tmpl w:val="1D00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5A12"/>
    <w:multiLevelType w:val="hybridMultilevel"/>
    <w:tmpl w:val="0E6E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21D1D"/>
    <w:multiLevelType w:val="hybridMultilevel"/>
    <w:tmpl w:val="E1D08CD2"/>
    <w:lvl w:ilvl="0" w:tplc="288A8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19"/>
    <w:rsid w:val="00120065"/>
    <w:rsid w:val="001F51F5"/>
    <w:rsid w:val="00361768"/>
    <w:rsid w:val="003A5E06"/>
    <w:rsid w:val="004043E9"/>
    <w:rsid w:val="00466716"/>
    <w:rsid w:val="00531C31"/>
    <w:rsid w:val="008C5CBA"/>
    <w:rsid w:val="009635B7"/>
    <w:rsid w:val="009A58C1"/>
    <w:rsid w:val="009F47CA"/>
    <w:rsid w:val="00A1375E"/>
    <w:rsid w:val="00A92F8A"/>
    <w:rsid w:val="00C9613E"/>
    <w:rsid w:val="00E10D84"/>
    <w:rsid w:val="00F63D19"/>
    <w:rsid w:val="00F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10DDD-4CDB-40A3-BB3C-060630DA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51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51F5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51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51F5"/>
    <w:rPr>
      <w:rFonts w:ascii="Arial" w:eastAsia="Times New Roman" w:hAnsi="Arial" w:cs="Arial"/>
      <w:vanish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F51F5"/>
    <w:rPr>
      <w:color w:val="0000FF"/>
      <w:u w:val="single"/>
    </w:rPr>
  </w:style>
  <w:style w:type="character" w:customStyle="1" w:styleId="il">
    <w:name w:val="il"/>
    <w:basedOn w:val="DefaultParagraphFont"/>
    <w:rsid w:val="003A5E06"/>
  </w:style>
  <w:style w:type="paragraph" w:customStyle="1" w:styleId="Default">
    <w:name w:val="Default"/>
    <w:rsid w:val="009F47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1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7kirH7jtig&amp;t=4s" TargetMode="External"/><Relationship Id="rId5" Type="http://schemas.openxmlformats.org/officeDocument/2006/relationships/hyperlink" Target="https://www.youtube.com/watch?v=QFBFHIA74KE&amp;t=20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WIN_19_20\ADDE\Pratics%20Problems%20and%20study%20Material%20for%20Module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Pratics Problems and study Material for Module 7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2020-03-23T11:45:00Z</cp:lastPrinted>
  <dcterms:created xsi:type="dcterms:W3CDTF">2020-04-04T07:18:00Z</dcterms:created>
  <dcterms:modified xsi:type="dcterms:W3CDTF">2020-04-04T07:19:00Z</dcterms:modified>
</cp:coreProperties>
</file>